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B1AA9" w:rsidP="003B1A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Waynell Lovell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1AA9" w:rsidP="003B1A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Hill Truck Challenge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B1A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B1AA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Platform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B1AA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3B1AA9">
                  <w:t>Waynell Lovell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B1AA9" w:rsidP="003B1AA9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Waynell Lovell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B1AA9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62763" wp14:editId="2731EDB0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-5847080</wp:posOffset>
                    </wp:positionV>
                    <wp:extent cx="2466975" cy="1562100"/>
                    <wp:effectExtent l="0" t="0" r="28575" b="1905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156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B1AA9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47607DFF" wp14:editId="5BCE84CA">
                                      <wp:extent cx="2162175" cy="1485900"/>
                                      <wp:effectExtent l="0" t="0" r="9525" b="0"/>
                                      <wp:docPr id="2" name="Picture 2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175" cy="148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5627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pt;margin-top:-460.4pt;width:194.2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">
                    <v:textbox>
                      <w:txbxContent>
                        <w:p w:rsidR="003E1D56" w:rsidRDefault="003B1AA9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47607DFF" wp14:editId="5BCE84CA">
                                <wp:extent cx="2162175" cy="1485900"/>
                                <wp:effectExtent l="0" t="0" r="9525" b="0"/>
                                <wp:docPr id="2" name="Picture 2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175" cy="148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B1AA9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26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E04027" w:rsidP="00FF79F6">
      <w:pPr>
        <w:tabs>
          <w:tab w:val="left" w:leader="dot" w:pos="8505"/>
        </w:tabs>
        <w:rPr>
          <w:sz w:val="24"/>
          <w:szCs w:val="24"/>
        </w:rPr>
      </w:pPr>
      <w:hyperlink w:anchor="VersionHistory" w:history="1">
        <w:r w:rsidR="00FF79F6" w:rsidRPr="00E04027">
          <w:rPr>
            <w:rStyle w:val="Hyperlink"/>
            <w:sz w:val="24"/>
            <w:szCs w:val="24"/>
          </w:rPr>
          <w:t>Versio</w:t>
        </w:r>
        <w:r w:rsidR="00FF79F6" w:rsidRPr="00E04027">
          <w:rPr>
            <w:rStyle w:val="Hyperlink"/>
            <w:sz w:val="24"/>
            <w:szCs w:val="24"/>
          </w:rPr>
          <w:t>n</w:t>
        </w:r>
        <w:r w:rsidR="00FF79F6" w:rsidRPr="00E04027">
          <w:rPr>
            <w:rStyle w:val="Hyperlink"/>
            <w:sz w:val="24"/>
            <w:szCs w:val="24"/>
          </w:rPr>
          <w:t xml:space="preserve"> H</w:t>
        </w:r>
        <w:r w:rsidR="00FF79F6" w:rsidRPr="00E04027">
          <w:rPr>
            <w:rStyle w:val="Hyperlink"/>
            <w:sz w:val="24"/>
            <w:szCs w:val="24"/>
          </w:rPr>
          <w:t>i</w:t>
        </w:r>
        <w:r w:rsidR="00FF79F6" w:rsidRPr="00E04027">
          <w:rPr>
            <w:rStyle w:val="Hyperlink"/>
            <w:sz w:val="24"/>
            <w:szCs w:val="24"/>
          </w:rPr>
          <w:t>story</w:t>
        </w:r>
      </w:hyperlink>
      <w:r w:rsidR="00FF79F6">
        <w:rPr>
          <w:sz w:val="24"/>
          <w:szCs w:val="24"/>
        </w:rPr>
        <w:tab/>
        <w:t>3</w:t>
      </w:r>
    </w:p>
    <w:p w:rsidR="00FF79F6" w:rsidRDefault="008F77E0" w:rsidP="00FF79F6">
      <w:pPr>
        <w:tabs>
          <w:tab w:val="left" w:leader="dot" w:pos="8505"/>
        </w:tabs>
        <w:rPr>
          <w:sz w:val="24"/>
          <w:szCs w:val="24"/>
        </w:rPr>
      </w:pPr>
      <w:hyperlink w:anchor="GameOverview" w:history="1">
        <w:r w:rsidR="00E04027" w:rsidRPr="008F77E0">
          <w:rPr>
            <w:rStyle w:val="Hyperlink"/>
            <w:sz w:val="24"/>
            <w:szCs w:val="24"/>
          </w:rPr>
          <w:t>Game Overview</w:t>
        </w:r>
      </w:hyperlink>
      <w:r w:rsidR="00E04027">
        <w:rPr>
          <w:sz w:val="24"/>
          <w:szCs w:val="24"/>
        </w:rPr>
        <w:tab/>
        <w:t>4</w:t>
      </w:r>
    </w:p>
    <w:p w:rsidR="00E04027" w:rsidRDefault="00E04027" w:rsidP="00FF79F6">
      <w:pPr>
        <w:tabs>
          <w:tab w:val="left" w:leader="dot" w:pos="8505"/>
        </w:tabs>
        <w:rPr>
          <w:sz w:val="24"/>
          <w:szCs w:val="24"/>
        </w:rPr>
      </w:pPr>
    </w:p>
    <w:p w:rsidR="00E04027" w:rsidRPr="00FF79F6" w:rsidRDefault="00E04027" w:rsidP="00E04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</w:t>
      </w:r>
      <w:bookmarkStart w:id="1" w:name="VersionHistory"/>
      <w:bookmarkEnd w:id="1"/>
      <w:r>
        <w:rPr>
          <w:b/>
          <w:sz w:val="24"/>
          <w:szCs w:val="24"/>
          <w:u w:val="single"/>
        </w:rPr>
        <w:t>ersion History</w:t>
      </w:r>
    </w:p>
    <w:p w:rsidR="00686D09" w:rsidRDefault="00FF79F6" w:rsidP="00E04027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Pr="00FF79F6">
        <w:rPr>
          <w:sz w:val="24"/>
          <w:szCs w:val="24"/>
        </w:rPr>
        <w:t>https://github.com/WaynellLovell/Assignment02-Platformer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" w:name="GameOverview"/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bookmarkEnd w:id="2"/>
    <w:p w:rsidR="00686D09" w:rsidRPr="00E04027" w:rsidRDefault="00E04027" w:rsidP="00E04027">
      <w:pPr>
        <w:ind w:left="360"/>
        <w:rPr>
          <w:sz w:val="24"/>
          <w:szCs w:val="24"/>
        </w:rPr>
      </w:pPr>
      <w:r>
        <w:rPr>
          <w:sz w:val="24"/>
          <w:szCs w:val="24"/>
        </w:rPr>
        <w:t>The player drives the truck and tries to make it to the end of the map before times is up or they are out of fuel.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04027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Arrow keys or A,W,S,D keys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E04027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Focus on player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E04027" w:rsidRPr="00BF4089" w:rsidRDefault="00E04027" w:rsidP="00E0402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Arrow keys or A,W,S,D keys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E04027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none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Default="00E04027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99B7410" wp14:editId="74D2E6D2">
            <wp:extent cx="3877857" cy="3019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738" cy="30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E04027" w:rsidP="00E0402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Nothing fancy.</w:t>
      </w:r>
    </w:p>
    <w:p w:rsidR="00E04027" w:rsidRPr="00E04027" w:rsidRDefault="00E04027" w:rsidP="00E04027">
      <w:pPr>
        <w:pStyle w:val="ListParagraph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E04027" w:rsidRDefault="00E04027" w:rsidP="00E04027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truck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E04027" w:rsidP="00E0402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Fuel to drive further</w:t>
      </w:r>
    </w:p>
    <w:p w:rsidR="00E04027" w:rsidRPr="00E04027" w:rsidRDefault="00E04027" w:rsidP="00E04027">
      <w:pPr>
        <w:pStyle w:val="ListParagraph"/>
        <w:rPr>
          <w:i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F77E0" w:rsidRDefault="008F77E0" w:rsidP="008F77E0">
      <w:pPr>
        <w:ind w:left="720"/>
        <w:rPr>
          <w:sz w:val="24"/>
          <w:szCs w:val="24"/>
        </w:rPr>
      </w:pPr>
      <w:r w:rsidRPr="008F77E0">
        <w:rPr>
          <w:sz w:val="24"/>
          <w:szCs w:val="24"/>
        </w:rPr>
        <w:t>CarMovements</w:t>
      </w:r>
    </w:p>
    <w:p w:rsidR="008F77E0" w:rsidRDefault="008F77E0" w:rsidP="008F77E0">
      <w:pPr>
        <w:ind w:left="720"/>
        <w:rPr>
          <w:sz w:val="24"/>
          <w:szCs w:val="24"/>
        </w:rPr>
      </w:pPr>
      <w:r w:rsidRPr="008F77E0">
        <w:rPr>
          <w:sz w:val="24"/>
          <w:szCs w:val="24"/>
        </w:rPr>
        <w:t>Fuel</w:t>
      </w:r>
      <w:r>
        <w:rPr>
          <w:sz w:val="24"/>
          <w:szCs w:val="24"/>
        </w:rPr>
        <w:t>Controller</w:t>
      </w:r>
    </w:p>
    <w:p w:rsidR="008F77E0" w:rsidRDefault="008F77E0" w:rsidP="008F77E0">
      <w:pPr>
        <w:ind w:left="720"/>
        <w:rPr>
          <w:sz w:val="24"/>
          <w:szCs w:val="24"/>
        </w:rPr>
      </w:pPr>
      <w:r>
        <w:rPr>
          <w:sz w:val="24"/>
          <w:szCs w:val="24"/>
        </w:rPr>
        <w:t>GameController</w:t>
      </w:r>
    </w:p>
    <w:p w:rsidR="008F77E0" w:rsidRDefault="008F77E0" w:rsidP="008F77E0">
      <w:pPr>
        <w:pStyle w:val="ListParagraph"/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8F77E0" w:rsidRPr="008F77E0" w:rsidRDefault="008F77E0" w:rsidP="008F77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Distance traveled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8F77E0" w:rsidRDefault="008F77E0" w:rsidP="008F77E0">
      <w:pPr>
        <w:pStyle w:val="ListParagraph"/>
        <w:spacing w:after="0" w:line="240" w:lineRule="auto"/>
        <w:rPr>
          <w:sz w:val="24"/>
          <w:szCs w:val="24"/>
        </w:rPr>
      </w:pPr>
      <w:r w:rsidRPr="008F77E0">
        <w:rPr>
          <w:sz w:val="24"/>
          <w:szCs w:val="24"/>
        </w:rPr>
        <w:t>Engine_Sound</w:t>
      </w:r>
    </w:p>
    <w:p w:rsidR="008F77E0" w:rsidRDefault="008F77E0" w:rsidP="008F77E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GameFInishSound</w:t>
      </w:r>
    </w:p>
    <w:p w:rsidR="008F77E0" w:rsidRDefault="008F77E0" w:rsidP="008F77E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Tires_Screech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8F77E0" w:rsidRDefault="008F77E0" w:rsidP="008F77E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 lot of sprites</w:t>
      </w:r>
    </w:p>
    <w:sectPr w:rsidR="005C2F0F" w:rsidRPr="008F77E0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AFA" w:rsidRDefault="00BA5AFA" w:rsidP="00C152DC">
      <w:pPr>
        <w:spacing w:after="0" w:line="240" w:lineRule="auto"/>
      </w:pPr>
      <w:r>
        <w:separator/>
      </w:r>
    </w:p>
  </w:endnote>
  <w:endnote w:type="continuationSeparator" w:id="0">
    <w:p w:rsidR="00BA5AFA" w:rsidRDefault="00BA5AF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F77E0" w:rsidRPr="008F77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BA5A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F77E0" w:rsidRPr="008F77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AFA" w:rsidRDefault="00BA5AFA" w:rsidP="00C152DC">
      <w:pPr>
        <w:spacing w:after="0" w:line="240" w:lineRule="auto"/>
      </w:pPr>
      <w:r>
        <w:separator/>
      </w:r>
    </w:p>
  </w:footnote>
  <w:footnote w:type="continuationSeparator" w:id="0">
    <w:p w:rsidR="00BA5AFA" w:rsidRDefault="00BA5AF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1AA9">
                <w:rPr>
                  <w:b/>
                  <w:bCs/>
                  <w:caps/>
                  <w:sz w:val="24"/>
                  <w:szCs w:val="24"/>
                </w:rPr>
                <w:t>Hill Truck Challenge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B1AA9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B1AA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26,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1AA9">
                <w:rPr>
                  <w:b/>
                  <w:bCs/>
                  <w:caps/>
                  <w:sz w:val="24"/>
                  <w:szCs w:val="24"/>
                </w:rPr>
                <w:t>Hill Truck Challenge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B1AA9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8F77E0"/>
    <w:rsid w:val="00953C99"/>
    <w:rsid w:val="00996533"/>
    <w:rsid w:val="009A4D42"/>
    <w:rsid w:val="009F6693"/>
    <w:rsid w:val="00AA765B"/>
    <w:rsid w:val="00AD223E"/>
    <w:rsid w:val="00B129AC"/>
    <w:rsid w:val="00BA5AFA"/>
    <w:rsid w:val="00BF4089"/>
    <w:rsid w:val="00C152DC"/>
    <w:rsid w:val="00D668E0"/>
    <w:rsid w:val="00D82416"/>
    <w:rsid w:val="00E04027"/>
    <w:rsid w:val="00EB6F93"/>
    <w:rsid w:val="00F35C9E"/>
    <w:rsid w:val="00F362D0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F6D0"/>
  <w15:docId w15:val="{45BDEF4A-BC5C-40CF-BEC1-9AE18ED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040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0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8558D45-E0C2-4AD4-A0B8-95E648C7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60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Waynell Lovell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 Truck Challenge</dc:title>
  <dc:subject>Platform Game</dc:subject>
  <dc:creator>Waynell Lovell</dc:creator>
  <cp:lastModifiedBy>Waynell Lovell</cp:lastModifiedBy>
  <cp:revision>9</cp:revision>
  <dcterms:created xsi:type="dcterms:W3CDTF">2011-07-15T01:03:00Z</dcterms:created>
  <dcterms:modified xsi:type="dcterms:W3CDTF">2016-10-26T13:37:00Z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